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7" w:type="dxa"/>
        <w:tblLayout w:type="fixed"/>
        <w:tblCellMar>
          <w:left w:w="130" w:type="dxa"/>
          <w:bottom w:w="360" w:type="dxa"/>
          <w:right w:w="130" w:type="dxa"/>
        </w:tblCellMar>
        <w:tblLook w:val="04A0" w:firstRow="1" w:lastRow="0" w:firstColumn="1" w:lastColumn="0" w:noHBand="0" w:noVBand="1"/>
        <w:tblDescription w:val="Resume"/>
      </w:tblPr>
      <w:tblGrid>
        <w:gridCol w:w="1815"/>
        <w:gridCol w:w="8092"/>
      </w:tblGrid>
      <w:tr w:rsidR="00E64C3C" w:rsidTr="006F4DED">
        <w:trPr>
          <w:trHeight w:val="729"/>
        </w:trPr>
        <w:tc>
          <w:tcPr>
            <w:tcW w:w="1815" w:type="dxa"/>
          </w:tcPr>
          <w:p w:rsidR="00E64C3C" w:rsidRDefault="00E64C3C"/>
        </w:tc>
        <w:tc>
          <w:tcPr>
            <w:tcW w:w="8092" w:type="dxa"/>
            <w:tcMar>
              <w:bottom w:w="576" w:type="dxa"/>
            </w:tcMar>
          </w:tcPr>
          <w:p w:rsidR="00E64C3C" w:rsidRDefault="006E1026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DED728AE109C466DB0F9A765A82BB16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C632DA">
                  <w:t>Gemille ford</w:t>
                </w:r>
              </w:sdtContent>
            </w:sdt>
          </w:p>
          <w:p w:rsidR="00C609F1" w:rsidRPr="00C609F1" w:rsidRDefault="00C609F1" w:rsidP="00C632DA">
            <w:pPr>
              <w:pStyle w:val="NoSpacing"/>
              <w:rPr>
                <w:sz w:val="28"/>
                <w:szCs w:val="28"/>
              </w:rPr>
            </w:pPr>
            <w:r w:rsidRPr="00C609F1">
              <w:rPr>
                <w:sz w:val="28"/>
                <w:szCs w:val="28"/>
              </w:rPr>
              <w:t>Junior Software Developer</w:t>
            </w:r>
          </w:p>
          <w:p w:rsidR="00E64C3C" w:rsidRDefault="00C632DA" w:rsidP="00C632DA">
            <w:pPr>
              <w:pStyle w:val="NoSpacing"/>
            </w:pPr>
            <w:r>
              <w:t>[4204 Tree Summit Parkway, Duluth GA 30096]</w:t>
            </w:r>
            <w:r w:rsidR="006E1026">
              <w:t>  </w:t>
            </w:r>
            <w:r w:rsidR="006E1026">
              <w:rPr>
                <w:rStyle w:val="Emphasis"/>
              </w:rPr>
              <w:t>|</w:t>
            </w:r>
            <w:r w:rsidR="006E1026">
              <w:t> </w:t>
            </w:r>
            <w:r w:rsidR="006E1026">
              <w:rPr>
                <w:kern w:val="20"/>
              </w:rPr>
              <w:t> </w:t>
            </w:r>
            <w:r>
              <w:t>[</w:t>
            </w:r>
            <w:r w:rsidR="00183565">
              <w:t>g</w:t>
            </w:r>
            <w:r>
              <w:t>emille.ford@gmail.com]</w:t>
            </w:r>
            <w:r w:rsidR="006E1026">
              <w:t>  </w:t>
            </w:r>
            <w:r w:rsidR="006E1026">
              <w:rPr>
                <w:rStyle w:val="Emphasis"/>
              </w:rPr>
              <w:t>|</w:t>
            </w:r>
            <w:r w:rsidR="006E1026">
              <w:t>  </w:t>
            </w:r>
            <w:r>
              <w:t>[404-271-7374]</w:t>
            </w:r>
          </w:p>
        </w:tc>
      </w:tr>
      <w:tr w:rsidR="00E64C3C" w:rsidTr="006F4DED">
        <w:trPr>
          <w:trHeight w:val="476"/>
        </w:trPr>
        <w:tc>
          <w:tcPr>
            <w:tcW w:w="1815" w:type="dxa"/>
          </w:tcPr>
          <w:p w:rsidR="00E64C3C" w:rsidRDefault="00C632DA">
            <w:pPr>
              <w:pStyle w:val="Heading1"/>
            </w:pPr>
            <w:r>
              <w:t>SUMMARY</w:t>
            </w:r>
          </w:p>
        </w:tc>
        <w:tc>
          <w:tcPr>
            <w:tcW w:w="8092" w:type="dxa"/>
          </w:tcPr>
          <w:p w:rsidR="00E64C3C" w:rsidRDefault="00183565" w:rsidP="00FD0C81">
            <w:r w:rsidRPr="00183565">
              <w:t xml:space="preserve">As a </w:t>
            </w:r>
            <w:r w:rsidR="00C609F1">
              <w:t xml:space="preserve">software </w:t>
            </w:r>
            <w:r w:rsidRPr="00183565">
              <w:t>support analyst I have demonstrate</w:t>
            </w:r>
            <w:r>
              <w:t>d</w:t>
            </w:r>
            <w:r w:rsidRPr="00183565">
              <w:t xml:space="preserve"> excellent analytical, diagn</w:t>
            </w:r>
            <w:r w:rsidR="00C609F1">
              <w:t>ostic and problem solving skills.  My excitement for challenges and passion for problem solving</w:t>
            </w:r>
            <w:r w:rsidR="00C609F1" w:rsidRPr="00C609F1">
              <w:t xml:space="preserve"> has lead me to </w:t>
            </w:r>
            <w:r w:rsidR="008F0E1D">
              <w:t>pursue a career in development</w:t>
            </w:r>
            <w:r w:rsidR="00C609F1" w:rsidRPr="00C609F1">
              <w:t>, which I believe will give me a lifetime of fulfillment.</w:t>
            </w:r>
            <w:r w:rsidR="00C609F1">
              <w:t xml:space="preserve">  </w:t>
            </w:r>
          </w:p>
        </w:tc>
      </w:tr>
      <w:tr w:rsidR="00C632DA" w:rsidTr="006F4DED">
        <w:trPr>
          <w:trHeight w:val="893"/>
        </w:trPr>
        <w:tc>
          <w:tcPr>
            <w:tcW w:w="1815" w:type="dxa"/>
          </w:tcPr>
          <w:p w:rsidR="00C632DA" w:rsidRDefault="00C632DA">
            <w:pPr>
              <w:pStyle w:val="Heading1"/>
            </w:pPr>
            <w:r>
              <w:t>qUALIFICATIONS</w:t>
            </w:r>
          </w:p>
        </w:tc>
        <w:tc>
          <w:tcPr>
            <w:tcW w:w="8092" w:type="dxa"/>
          </w:tcPr>
          <w:p w:rsidR="00C609F1" w:rsidRDefault="00183565" w:rsidP="00C609F1">
            <w:pPr>
              <w:pStyle w:val="ListParagraph"/>
              <w:numPr>
                <w:ilvl w:val="0"/>
                <w:numId w:val="1"/>
              </w:numPr>
            </w:pPr>
            <w:r>
              <w:t xml:space="preserve">Experienced in object-oriented programming; </w:t>
            </w:r>
            <w:r w:rsidR="00C609F1">
              <w:t xml:space="preserve">as well as, </w:t>
            </w:r>
            <w:r>
              <w:t>develop</w:t>
            </w:r>
            <w:r w:rsidR="00C609F1">
              <w:t>ing, testing and debugging code</w:t>
            </w:r>
          </w:p>
          <w:p w:rsidR="00183565" w:rsidRDefault="00183565" w:rsidP="00C609F1">
            <w:pPr>
              <w:pStyle w:val="ListParagraph"/>
              <w:numPr>
                <w:ilvl w:val="0"/>
                <w:numId w:val="1"/>
              </w:numPr>
            </w:pPr>
            <w:r>
              <w:t>Exceptional communicator experienced in interpreting client needs and implementing solutions</w:t>
            </w:r>
          </w:p>
          <w:p w:rsidR="00183565" w:rsidRDefault="00183565" w:rsidP="00C609F1">
            <w:pPr>
              <w:pStyle w:val="ListParagraph"/>
              <w:numPr>
                <w:ilvl w:val="0"/>
                <w:numId w:val="1"/>
              </w:numPr>
            </w:pPr>
            <w:r>
              <w:t>Ability to manage own projects and portfolio</w:t>
            </w:r>
          </w:p>
          <w:p w:rsidR="00C632DA" w:rsidRDefault="00183565" w:rsidP="00C609F1">
            <w:pPr>
              <w:pStyle w:val="ListParagraph"/>
              <w:numPr>
                <w:ilvl w:val="0"/>
                <w:numId w:val="1"/>
              </w:numPr>
            </w:pPr>
            <w:r>
              <w:t>A strong understanding of professional software development practice</w:t>
            </w:r>
          </w:p>
        </w:tc>
      </w:tr>
      <w:tr w:rsidR="00E64C3C" w:rsidTr="006F4DED">
        <w:trPr>
          <w:trHeight w:val="720"/>
        </w:trPr>
        <w:tc>
          <w:tcPr>
            <w:tcW w:w="1815" w:type="dxa"/>
          </w:tcPr>
          <w:p w:rsidR="00E64C3C" w:rsidRDefault="006E1026">
            <w:pPr>
              <w:pStyle w:val="Heading1"/>
            </w:pPr>
            <w:r>
              <w:t>Skills &amp; Abilities</w:t>
            </w:r>
          </w:p>
        </w:tc>
        <w:tc>
          <w:tcPr>
            <w:tcW w:w="8092" w:type="dxa"/>
          </w:tcPr>
          <w:p w:rsidR="00C609F1" w:rsidRDefault="00C609F1" w:rsidP="00C609F1">
            <w:r w:rsidRPr="00FD0C81">
              <w:rPr>
                <w:b/>
              </w:rPr>
              <w:t>Programming Languages/Frameworks:</w:t>
            </w:r>
            <w:r>
              <w:t xml:space="preserve"> HTML, CSS, Bootstrap, JavaScript, AJAX, Ruby, Sinatra, Ruby on Rails</w:t>
            </w:r>
          </w:p>
          <w:p w:rsidR="00C609F1" w:rsidRDefault="00C609F1" w:rsidP="00C609F1">
            <w:r w:rsidRPr="00FD0C81">
              <w:rPr>
                <w:b/>
              </w:rPr>
              <w:t>Version Control:</w:t>
            </w:r>
            <w:r>
              <w:t xml:space="preserve"> Git, GitHub; GitHub account</w:t>
            </w:r>
            <w:r>
              <w:t xml:space="preserve">: </w:t>
            </w:r>
            <w:hyperlink r:id="rId8" w:history="1">
              <w:r w:rsidRPr="00AE13CB">
                <w:rPr>
                  <w:rStyle w:val="Hyperlink"/>
                </w:rPr>
                <w:t>https://github.com/rkstarnerd</w:t>
              </w:r>
            </w:hyperlink>
            <w:r>
              <w:t xml:space="preserve"> </w:t>
            </w:r>
          </w:p>
          <w:p w:rsidR="00E64C3C" w:rsidRDefault="00C609F1" w:rsidP="00C609F1">
            <w:r w:rsidRPr="00FD0C81">
              <w:rPr>
                <w:b/>
              </w:rPr>
              <w:t>Operating Systems</w:t>
            </w:r>
            <w:r>
              <w:t>: Linux (Ubuntu)</w:t>
            </w:r>
            <w:r>
              <w:t>, Windows 7, 8</w:t>
            </w:r>
          </w:p>
        </w:tc>
      </w:tr>
      <w:tr w:rsidR="00C632DA" w:rsidTr="006F4DED">
        <w:trPr>
          <w:trHeight w:val="1729"/>
        </w:trPr>
        <w:tc>
          <w:tcPr>
            <w:tcW w:w="1815" w:type="dxa"/>
          </w:tcPr>
          <w:p w:rsidR="00C632DA" w:rsidRDefault="00C632DA">
            <w:pPr>
              <w:pStyle w:val="Heading1"/>
            </w:pPr>
            <w:r>
              <w:t>pROJECTS</w:t>
            </w:r>
          </w:p>
        </w:tc>
        <w:tc>
          <w:tcPr>
            <w:tcW w:w="8092" w:type="dxa"/>
          </w:tcPr>
          <w:p w:rsidR="008F0E1D" w:rsidRDefault="008F0E1D" w:rsidP="008F0E1D">
            <w:r w:rsidRPr="008F0E1D">
              <w:rPr>
                <w:b/>
              </w:rPr>
              <w:t>Blackjack</w:t>
            </w:r>
            <w:r>
              <w:t xml:space="preserve"> – A web-based application that simulates the card game </w:t>
            </w:r>
          </w:p>
          <w:p w:rsidR="008F0E1D" w:rsidRDefault="008F0E1D" w:rsidP="008F0E1D">
            <w:pPr>
              <w:pStyle w:val="ListParagraph"/>
              <w:numPr>
                <w:ilvl w:val="0"/>
                <w:numId w:val="3"/>
              </w:numPr>
            </w:pPr>
            <w:r w:rsidRPr="00FD0C81">
              <w:rPr>
                <w:u w:val="single"/>
              </w:rPr>
              <w:t>Skills involved</w:t>
            </w:r>
            <w:r w:rsidRPr="00FD0C81">
              <w:t>:</w:t>
            </w:r>
            <w:r w:rsidR="00FD0C81">
              <w:t xml:space="preserve"> </w:t>
            </w:r>
            <w:r>
              <w:t>Ruby, Sinatra, ERB, HTML, CS</w:t>
            </w:r>
            <w:r>
              <w:t>S, AJAX, Bootstrap, Git, Heroku</w:t>
            </w:r>
          </w:p>
          <w:p w:rsidR="008F0E1D" w:rsidRDefault="008F0E1D" w:rsidP="008F0E1D">
            <w:pPr>
              <w:pStyle w:val="ListParagraph"/>
              <w:numPr>
                <w:ilvl w:val="0"/>
                <w:numId w:val="3"/>
              </w:numPr>
            </w:pPr>
            <w:r w:rsidRPr="00FD0C81">
              <w:rPr>
                <w:u w:val="single"/>
              </w:rPr>
              <w:t>Website</w:t>
            </w:r>
            <w:r>
              <w:t xml:space="preserve">: </w:t>
            </w:r>
            <w:hyperlink r:id="rId9" w:history="1">
              <w:r w:rsidRPr="00AE13CB">
                <w:rPr>
                  <w:rStyle w:val="Hyperlink"/>
                </w:rPr>
                <w:t>http://gems-blackjack.herokuapp.com</w:t>
              </w:r>
            </w:hyperlink>
            <w:r>
              <w:t xml:space="preserve"> </w:t>
            </w:r>
          </w:p>
          <w:p w:rsidR="008F0E1D" w:rsidRDefault="008F0E1D" w:rsidP="008F0E1D">
            <w:r w:rsidRPr="008F0E1D">
              <w:rPr>
                <w:b/>
              </w:rPr>
              <w:t xml:space="preserve">PostIt </w:t>
            </w:r>
            <w:r>
              <w:t>– A Reddit-style forum that features two-</w:t>
            </w:r>
            <w:r>
              <w:t>step authentication with Twilio</w:t>
            </w:r>
          </w:p>
          <w:p w:rsidR="008F0E1D" w:rsidRDefault="008F0E1D" w:rsidP="008F0E1D">
            <w:pPr>
              <w:pStyle w:val="ListParagraph"/>
              <w:numPr>
                <w:ilvl w:val="0"/>
                <w:numId w:val="4"/>
              </w:numPr>
            </w:pPr>
            <w:r w:rsidRPr="00FD0C81">
              <w:rPr>
                <w:u w:val="single"/>
              </w:rPr>
              <w:t>Skills involved</w:t>
            </w:r>
            <w:r>
              <w:t>: Ruby, Ruby on Rails, ERB, HTML, CSS, AJAX, Bootstrap, Git, Heroku</w:t>
            </w:r>
          </w:p>
          <w:p w:rsidR="008F0E1D" w:rsidRDefault="008F0E1D" w:rsidP="008F0E1D">
            <w:pPr>
              <w:pStyle w:val="ListParagraph"/>
              <w:numPr>
                <w:ilvl w:val="0"/>
                <w:numId w:val="4"/>
              </w:numPr>
            </w:pPr>
            <w:r w:rsidRPr="00FD0C81">
              <w:rPr>
                <w:u w:val="single"/>
              </w:rPr>
              <w:t>Website</w:t>
            </w:r>
            <w:r>
              <w:t xml:space="preserve">: </w:t>
            </w:r>
            <w:hyperlink r:id="rId10" w:history="1">
              <w:r w:rsidRPr="00AE13CB">
                <w:rPr>
                  <w:rStyle w:val="Hyperlink"/>
                </w:rPr>
                <w:t>http://gems-postit.hero</w:t>
              </w:r>
              <w:r w:rsidRPr="00AE13CB">
                <w:rPr>
                  <w:rStyle w:val="Hyperlink"/>
                </w:rPr>
                <w:t>k</w:t>
              </w:r>
              <w:r w:rsidRPr="00AE13CB">
                <w:rPr>
                  <w:rStyle w:val="Hyperlink"/>
                </w:rPr>
                <w:t>uapp.com</w:t>
              </w:r>
            </w:hyperlink>
            <w:r>
              <w:t xml:space="preserve"> </w:t>
            </w:r>
          </w:p>
          <w:p w:rsidR="008F0E1D" w:rsidRDefault="008F0E1D" w:rsidP="008F0E1D">
            <w:r w:rsidRPr="008F0E1D">
              <w:rPr>
                <w:b/>
              </w:rPr>
              <w:t>Knowledgebase</w:t>
            </w:r>
            <w:r>
              <w:t xml:space="preserve"> – </w:t>
            </w:r>
            <w:r w:rsidR="00FD0C81">
              <w:t>A</w:t>
            </w:r>
            <w:r>
              <w:t xml:space="preserve"> centralized repository of client information and answers to </w:t>
            </w:r>
            <w:r w:rsidR="00FD0C81">
              <w:t>FAQs</w:t>
            </w:r>
          </w:p>
          <w:p w:rsidR="00C632DA" w:rsidRDefault="008F0E1D" w:rsidP="00714B63">
            <w:pPr>
              <w:pStyle w:val="ListParagraph"/>
              <w:numPr>
                <w:ilvl w:val="0"/>
                <w:numId w:val="5"/>
              </w:numPr>
            </w:pPr>
            <w:r w:rsidRPr="00FD0C81">
              <w:rPr>
                <w:u w:val="single"/>
              </w:rPr>
              <w:t>Skills involved</w:t>
            </w:r>
            <w:r>
              <w:t>: Ruby, Ruby on Rails, ERB, HTML, CSS,</w:t>
            </w:r>
            <w:r w:rsidR="00714B63">
              <w:t xml:space="preserve"> JavaScript, Bootstrap, Elastics</w:t>
            </w:r>
            <w:r>
              <w:t>earch, Git, Heroku</w:t>
            </w:r>
          </w:p>
          <w:p w:rsidR="00714B63" w:rsidRDefault="00714B63" w:rsidP="00714B63">
            <w:pPr>
              <w:pStyle w:val="ListParagraph"/>
              <w:numPr>
                <w:ilvl w:val="0"/>
                <w:numId w:val="5"/>
              </w:numPr>
            </w:pPr>
            <w:r w:rsidRPr="00FD0C81">
              <w:rPr>
                <w:u w:val="single"/>
              </w:rPr>
              <w:t>Website</w:t>
            </w:r>
            <w:r>
              <w:t xml:space="preserve">: </w:t>
            </w:r>
            <w:hyperlink r:id="rId11" w:history="1">
              <w:r w:rsidRPr="00AE13CB">
                <w:rPr>
                  <w:rStyle w:val="Hyperlink"/>
                </w:rPr>
                <w:t>http://tnw-knowledgebase.h</w:t>
              </w:r>
              <w:r w:rsidRPr="00AE13CB">
                <w:rPr>
                  <w:rStyle w:val="Hyperlink"/>
                </w:rPr>
                <w:t>e</w:t>
              </w:r>
              <w:r w:rsidRPr="00AE13CB">
                <w:rPr>
                  <w:rStyle w:val="Hyperlink"/>
                </w:rPr>
                <w:t>rokuapp.com</w:t>
              </w:r>
            </w:hyperlink>
            <w:r>
              <w:t xml:space="preserve"> </w:t>
            </w:r>
            <w:r w:rsidR="006F4DED">
              <w:t>(demo)</w:t>
            </w:r>
          </w:p>
        </w:tc>
      </w:tr>
      <w:tr w:rsidR="00E64C3C" w:rsidTr="006F4DED">
        <w:trPr>
          <w:trHeight w:val="1515"/>
        </w:trPr>
        <w:tc>
          <w:tcPr>
            <w:tcW w:w="1815" w:type="dxa"/>
          </w:tcPr>
          <w:p w:rsidR="00E64C3C" w:rsidRDefault="006E1026">
            <w:pPr>
              <w:pStyle w:val="Heading1"/>
            </w:pPr>
            <w:r>
              <w:t>Experience</w:t>
            </w:r>
          </w:p>
        </w:tc>
        <w:tc>
          <w:tcPr>
            <w:tcW w:w="8092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944B3AB32DB54AE0833A2677444BC5E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E64C3C" w:rsidRDefault="00714B63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Software Support analyst – sage software</w:t>
                    </w:r>
                  </w:p>
                  <w:p w:rsidR="00E64C3C" w:rsidRDefault="00714B63">
                    <w:pPr>
                      <w:pStyle w:val="Heading3"/>
                    </w:pPr>
                    <w:r>
                      <w:t>2013-present</w:t>
                    </w:r>
                  </w:p>
                  <w:p w:rsidR="00D15BBF" w:rsidRDefault="00D15BBF" w:rsidP="00D15BBF">
                    <w:pPr>
                      <w:pStyle w:val="Heading3"/>
                    </w:pPr>
                    <w:r>
                      <w:t>Supported products: sage 50 and sage one</w:t>
                    </w:r>
                  </w:p>
                  <w:p w:rsidR="00D15BBF" w:rsidRDefault="00D15BBF" w:rsidP="00D15BB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S</w:t>
                    </w:r>
                    <w:r w:rsidRPr="00D15BBF">
                      <w:t>et up, troublesho</w:t>
                    </w:r>
                    <w:r>
                      <w:t>t</w:t>
                    </w:r>
                    <w:r w:rsidRPr="00D15BBF">
                      <w:t>, and maintain</w:t>
                    </w:r>
                    <w:r>
                      <w:t>ed</w:t>
                    </w:r>
                    <w:r w:rsidRPr="00D15BBF">
                      <w:t xml:space="preserve"> the Sage 50 and Sage One products, company databases and computer environments for end users</w:t>
                    </w:r>
                  </w:p>
                  <w:p w:rsidR="00D15BBF" w:rsidRDefault="00D15BBF" w:rsidP="00D15BB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C</w:t>
                    </w:r>
                    <w:r w:rsidRPr="00D15BBF">
                      <w:t>onducted research, diagnostics, and analysis to rectify problems</w:t>
                    </w:r>
                  </w:p>
                  <w:p w:rsidR="00E64C3C" w:rsidRDefault="00D15BBF" w:rsidP="00D15BB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 w:rsidRPr="00D15BBF">
                      <w:t>Wrote technical articles and gave feedback to the Knowledgebase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944B3AB32DB54AE0833A2677444BC5E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E64C3C" w:rsidRDefault="00714B63">
                    <w:pPr>
                      <w:pStyle w:val="Heading2"/>
                    </w:pPr>
                    <w:r>
                      <w:rPr>
                        <w:rStyle w:val="Strong"/>
                      </w:rPr>
                      <w:t>team lead – the network, inc.</w:t>
                    </w:r>
                  </w:p>
                  <w:p w:rsidR="00E64C3C" w:rsidRDefault="00714B63">
                    <w:pPr>
                      <w:pStyle w:val="Heading3"/>
                    </w:pPr>
                    <w:r>
                      <w:t>2008-present</w:t>
                    </w:r>
                  </w:p>
                  <w:p w:rsidR="0029413C" w:rsidRDefault="0029413C" w:rsidP="006F4DED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Trained in managerial duties</w:t>
                    </w:r>
                  </w:p>
                  <w:p w:rsidR="0029413C" w:rsidRDefault="0029413C" w:rsidP="006F4DED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Handled escalated calls, complaints, and queries</w:t>
                    </w:r>
                  </w:p>
                  <w:p w:rsidR="0029413C" w:rsidRDefault="0029413C" w:rsidP="006F4DED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Ensured the quality of reports exceeded client expectations by conducting quality assurance</w:t>
                    </w:r>
                  </w:p>
                  <w:p w:rsidR="00E64C3C" w:rsidRDefault="0029413C" w:rsidP="006F4DED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 xml:space="preserve">Created a knowledgebase application designed to </w:t>
                    </w:r>
                    <w:r w:rsidR="006F4DED">
                      <w:t>decrease call times, improve escalation and QA turnaround time, and increase the consistency and the quality of reports</w:t>
                    </w:r>
                  </w:p>
                </w:sdtContent>
              </w:sdt>
            </w:sdtContent>
          </w:sdt>
        </w:tc>
      </w:tr>
      <w:tr w:rsidR="0029413C" w:rsidTr="00501C5E">
        <w:trPr>
          <w:trHeight w:val="918"/>
        </w:trPr>
        <w:tc>
          <w:tcPr>
            <w:tcW w:w="1815" w:type="dxa"/>
          </w:tcPr>
          <w:p w:rsidR="0029413C" w:rsidRDefault="0029413C">
            <w:pPr>
              <w:pStyle w:val="Heading1"/>
            </w:pPr>
            <w:r>
              <w:t>Professional development</w:t>
            </w:r>
          </w:p>
        </w:tc>
        <w:tc>
          <w:tcPr>
            <w:tcW w:w="8092" w:type="dxa"/>
          </w:tcPr>
          <w:p w:rsidR="0029413C" w:rsidRPr="0029413C" w:rsidRDefault="0029413C" w:rsidP="00D15BBF">
            <w:pPr>
              <w:pStyle w:val="Heading2"/>
              <w:rPr>
                <w:caps w:val="0"/>
                <w:color w:val="auto"/>
                <w:kern w:val="0"/>
              </w:rPr>
            </w:pPr>
            <w:r w:rsidRPr="0029413C">
              <w:rPr>
                <w:b/>
                <w:caps w:val="0"/>
                <w:color w:val="auto"/>
                <w:kern w:val="0"/>
              </w:rPr>
              <w:t xml:space="preserve">TEALEAF ACADEMY </w:t>
            </w:r>
            <w:r w:rsidRPr="0029413C">
              <w:rPr>
                <w:caps w:val="0"/>
                <w:color w:val="auto"/>
                <w:kern w:val="0"/>
              </w:rPr>
              <w:t>2014-2015</w:t>
            </w:r>
          </w:p>
          <w:p w:rsidR="0029413C" w:rsidRDefault="0029413C" w:rsidP="0029413C">
            <w:r w:rsidRPr="0029413C">
              <w:t>Introduct</w:t>
            </w:r>
            <w:r>
              <w:t xml:space="preserve">ion to Ruby and Web Development, </w:t>
            </w:r>
            <w:r w:rsidRPr="0029413C">
              <w:t>Rapid Prototyping with Ruby on Rails</w:t>
            </w:r>
            <w:r>
              <w:t xml:space="preserve">, </w:t>
            </w:r>
          </w:p>
          <w:p w:rsidR="0029413C" w:rsidRPr="0029413C" w:rsidRDefault="0029413C" w:rsidP="0029413C">
            <w:r>
              <w:t>Robust and Production Quality Applications</w:t>
            </w:r>
            <w:bookmarkStart w:id="0" w:name="_GoBack"/>
            <w:bookmarkEnd w:id="0"/>
          </w:p>
        </w:tc>
      </w:tr>
    </w:tbl>
    <w:p w:rsidR="00E64C3C" w:rsidRDefault="00E64C3C"/>
    <w:sectPr w:rsidR="00E64C3C" w:rsidSect="00714B63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26" w:rsidRDefault="006E1026">
      <w:pPr>
        <w:spacing w:after="0"/>
      </w:pPr>
      <w:r>
        <w:separator/>
      </w:r>
    </w:p>
  </w:endnote>
  <w:endnote w:type="continuationSeparator" w:id="0">
    <w:p w:rsidR="006E1026" w:rsidRDefault="006E1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C3C" w:rsidRDefault="006E102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01C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26" w:rsidRDefault="006E1026">
      <w:pPr>
        <w:spacing w:after="0"/>
      </w:pPr>
      <w:r>
        <w:separator/>
      </w:r>
    </w:p>
  </w:footnote>
  <w:footnote w:type="continuationSeparator" w:id="0">
    <w:p w:rsidR="006E1026" w:rsidRDefault="006E10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603B"/>
    <w:multiLevelType w:val="hybridMultilevel"/>
    <w:tmpl w:val="0C8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A0210"/>
    <w:multiLevelType w:val="hybridMultilevel"/>
    <w:tmpl w:val="9D3E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35647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9A700D1"/>
    <w:multiLevelType w:val="hybridMultilevel"/>
    <w:tmpl w:val="DB54C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01043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C1B24B4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9F74322"/>
    <w:multiLevelType w:val="hybridMultilevel"/>
    <w:tmpl w:val="51A4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DA"/>
    <w:rsid w:val="00183565"/>
    <w:rsid w:val="0029413C"/>
    <w:rsid w:val="00501C5E"/>
    <w:rsid w:val="006E1026"/>
    <w:rsid w:val="006F4DED"/>
    <w:rsid w:val="00714B63"/>
    <w:rsid w:val="008F0E1D"/>
    <w:rsid w:val="00C609F1"/>
    <w:rsid w:val="00C632DA"/>
    <w:rsid w:val="00D15BBF"/>
    <w:rsid w:val="00E64C3C"/>
    <w:rsid w:val="00F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14006-CA04-4937-852F-61A0C7D1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E67C8" w:themeColor="accent1"/>
      </w:pBdr>
      <w:spacing w:after="0"/>
      <w:jc w:val="right"/>
      <w:outlineLvl w:val="0"/>
    </w:pPr>
    <w:rPr>
      <w:b/>
      <w:bCs/>
      <w:caps/>
      <w:color w:val="4E67C8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E67C8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E67C8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/>
    </w:pPr>
    <w:rPr>
      <w:rFonts w:asciiTheme="majorHAnsi" w:eastAsiaTheme="majorEastAsia" w:hAnsiTheme="majorHAnsi" w:cstheme="majorBidi"/>
      <w:caps/>
      <w:color w:val="4E67C8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E67C8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/>
      <w:jc w:val="right"/>
    </w:pPr>
    <w:rPr>
      <w:b/>
      <w:bCs/>
      <w:caps/>
      <w:color w:val="4E67C8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E67C8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60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9F1"/>
    <w:rPr>
      <w:color w:val="56C7A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E1D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kstarner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nw-knowledgebase.herokuap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ems-postit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ms-blackjack.herokuapp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star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D728AE109C466DB0F9A765A82BB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8C40-B058-4095-8BBF-8DFF2C30DA4D}"/>
      </w:docPartPr>
      <w:docPartBody>
        <w:p w:rsidR="00000000" w:rsidRDefault="00927D68">
          <w:pPr>
            <w:pStyle w:val="DED728AE109C466DB0F9A765A82BB166"/>
          </w:pPr>
          <w:r>
            <w:t>[Your Name]</w:t>
          </w:r>
        </w:p>
      </w:docPartBody>
    </w:docPart>
    <w:docPart>
      <w:docPartPr>
        <w:name w:val="944B3AB32DB54AE0833A2677444BC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E622-DC30-4EC3-A007-EABB306FCD96}"/>
      </w:docPartPr>
      <w:docPartBody>
        <w:p w:rsidR="00000000" w:rsidRDefault="00927D68">
          <w:pPr>
            <w:pStyle w:val="944B3AB32DB54AE0833A2677444BC5EE"/>
          </w:pPr>
          <w:r>
            <w:rPr>
              <w:rStyle w:val="PlaceholderText"/>
            </w:rPr>
            <w:t>Enter any content that you want to repeat, including other content controls. You can also insert this cont</w:t>
          </w:r>
          <w:r>
            <w:rPr>
              <w:rStyle w:val="PlaceholderText"/>
            </w:rPr>
            <w:t>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89"/>
    <w:rsid w:val="00356889"/>
    <w:rsid w:val="0092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D728AE109C466DB0F9A765A82BB166">
    <w:name w:val="DED728AE109C466DB0F9A765A82BB166"/>
  </w:style>
  <w:style w:type="paragraph" w:customStyle="1" w:styleId="B5588C60A13A43BF9501CB4780B3B40F">
    <w:name w:val="B5588C60A13A43BF9501CB4780B3B40F"/>
  </w:style>
  <w:style w:type="paragraph" w:customStyle="1" w:styleId="6883A4CBF63B4649AB47BF3EDD4C8A46">
    <w:name w:val="6883A4CBF63B4649AB47BF3EDD4C8A46"/>
  </w:style>
  <w:style w:type="paragraph" w:customStyle="1" w:styleId="127647BDD1A5446FA1191C4A4EC3322F">
    <w:name w:val="127647BDD1A5446FA1191C4A4EC3322F"/>
  </w:style>
  <w:style w:type="paragraph" w:customStyle="1" w:styleId="F7C79683D5234DDA990D5BD038CE5F69">
    <w:name w:val="F7C79683D5234DDA990D5BD038CE5F69"/>
  </w:style>
  <w:style w:type="paragraph" w:customStyle="1" w:styleId="8A2947EB84804CA1A8EB7DDDB76A151F">
    <w:name w:val="8A2947EB84804CA1A8EB7DDDB76A151F"/>
  </w:style>
  <w:style w:type="character" w:styleId="PlaceholderText">
    <w:name w:val="Placeholder Text"/>
    <w:basedOn w:val="DefaultParagraphFont"/>
    <w:uiPriority w:val="99"/>
    <w:semiHidden/>
    <w:rsid w:val="00356889"/>
    <w:rPr>
      <w:color w:val="808080"/>
    </w:rPr>
  </w:style>
  <w:style w:type="paragraph" w:customStyle="1" w:styleId="944B3AB32DB54AE0833A2677444BC5EE">
    <w:name w:val="944B3AB32DB54AE0833A2677444BC5EE"/>
  </w:style>
  <w:style w:type="character" w:styleId="Strong">
    <w:name w:val="Strong"/>
    <w:basedOn w:val="DefaultParagraphFont"/>
    <w:uiPriority w:val="22"/>
    <w:qFormat/>
    <w:rsid w:val="00356889"/>
    <w:rPr>
      <w:b/>
      <w:bCs/>
    </w:rPr>
  </w:style>
  <w:style w:type="paragraph" w:customStyle="1" w:styleId="5C50196D3FD54966A1F98013B7BAB764">
    <w:name w:val="5C50196D3FD54966A1F98013B7BAB764"/>
  </w:style>
  <w:style w:type="paragraph" w:customStyle="1" w:styleId="502679B1C0594BBF9B2242BD956CABE1">
    <w:name w:val="502679B1C0594BBF9B2242BD956CABE1"/>
  </w:style>
  <w:style w:type="paragraph" w:customStyle="1" w:styleId="D01F6A151FA04BF3B2F36E57C6097E6A">
    <w:name w:val="D01F6A151FA04BF3B2F36E57C6097E6A"/>
  </w:style>
  <w:style w:type="paragraph" w:customStyle="1" w:styleId="DA57589464D144AFA61C408DD3515094">
    <w:name w:val="DA57589464D144AFA61C408DD3515094"/>
  </w:style>
  <w:style w:type="paragraph" w:customStyle="1" w:styleId="AFAD26DCB5344584A23B18610FD45D55">
    <w:name w:val="AFAD26DCB5344584A23B18610FD45D55"/>
  </w:style>
  <w:style w:type="paragraph" w:customStyle="1" w:styleId="96B8639B0C1E4516B673AD5F3020E4B0">
    <w:name w:val="96B8639B0C1E4516B673AD5F3020E4B0"/>
  </w:style>
  <w:style w:type="paragraph" w:customStyle="1" w:styleId="91B3A07CF7844F088364E8A94B197924">
    <w:name w:val="91B3A07CF7844F088364E8A94B197924"/>
  </w:style>
  <w:style w:type="paragraph" w:customStyle="1" w:styleId="FEE886DFCA364EEAA362873891B88BDE">
    <w:name w:val="FEE886DFCA364EEAA362873891B88BDE"/>
  </w:style>
  <w:style w:type="paragraph" w:customStyle="1" w:styleId="4C5922D78EF84E92A7D1B3643D6EBA2F">
    <w:name w:val="4C5922D78EF84E92A7D1B3643D6EBA2F"/>
  </w:style>
  <w:style w:type="paragraph" w:customStyle="1" w:styleId="2F01FAEC5EEB473F9830530BF1F9E31C">
    <w:name w:val="2F01FAEC5EEB473F9830530BF1F9E31C"/>
  </w:style>
  <w:style w:type="paragraph" w:customStyle="1" w:styleId="19CF2A3C2DC945FC95E0CE6F2BF25BA2">
    <w:name w:val="19CF2A3C2DC945FC95E0CE6F2BF25BA2"/>
  </w:style>
  <w:style w:type="paragraph" w:customStyle="1" w:styleId="0CA99B084A8A4DE4A66F9EB511D8715A">
    <w:name w:val="0CA99B084A8A4DE4A66F9EB511D8715A"/>
  </w:style>
  <w:style w:type="paragraph" w:customStyle="1" w:styleId="01CEC2105A224533B7E2BB149540BAA0">
    <w:name w:val="01CEC2105A224533B7E2BB149540BAA0"/>
  </w:style>
  <w:style w:type="paragraph" w:customStyle="1" w:styleId="EC7E916C03304526834A7D4594A59B6E">
    <w:name w:val="EC7E916C03304526834A7D4594A59B6E"/>
  </w:style>
  <w:style w:type="paragraph" w:customStyle="1" w:styleId="D42B258F6DF543719EB9617D6F6B1049">
    <w:name w:val="D42B258F6DF543719EB9617D6F6B1049"/>
    <w:rsid w:val="00356889"/>
  </w:style>
  <w:style w:type="paragraph" w:customStyle="1" w:styleId="50FCC74B8F314618BAA7A43B09CB48CD">
    <w:name w:val="50FCC74B8F314618BAA7A43B09CB48CD"/>
    <w:rsid w:val="00356889"/>
  </w:style>
  <w:style w:type="paragraph" w:customStyle="1" w:styleId="4B23E148C32A44D5BA8483D0884F5AE0">
    <w:name w:val="4B23E148C32A44D5BA8483D0884F5AE0"/>
    <w:rsid w:val="00356889"/>
  </w:style>
  <w:style w:type="paragraph" w:customStyle="1" w:styleId="147587968C5043DE949BCEB8771A497D">
    <w:name w:val="147587968C5043DE949BCEB8771A497D"/>
    <w:rsid w:val="00356889"/>
  </w:style>
  <w:style w:type="paragraph" w:customStyle="1" w:styleId="9C3B062E0F384009BD32DE794FBEE49E">
    <w:name w:val="9C3B062E0F384009BD32DE794FBEE49E"/>
    <w:rsid w:val="00356889"/>
  </w:style>
  <w:style w:type="paragraph" w:customStyle="1" w:styleId="164D0D0E71474FC2BDA824B79D6511EE">
    <w:name w:val="164D0D0E71474FC2BDA824B79D6511EE"/>
    <w:rsid w:val="00356889"/>
  </w:style>
  <w:style w:type="paragraph" w:customStyle="1" w:styleId="1F527F6B535E4BC79782F218DF369EA9">
    <w:name w:val="1F527F6B535E4BC79782F218DF369EA9"/>
    <w:rsid w:val="00356889"/>
  </w:style>
  <w:style w:type="paragraph" w:customStyle="1" w:styleId="D9D78A323A2344AB99F8046E9039A194">
    <w:name w:val="D9D78A323A2344AB99F8046E9039A194"/>
    <w:rsid w:val="00356889"/>
  </w:style>
  <w:style w:type="paragraph" w:customStyle="1" w:styleId="EE2D4D7804B741A1A5E476A99F747191">
    <w:name w:val="EE2D4D7804B741A1A5E476A99F747191"/>
    <w:rsid w:val="00356889"/>
  </w:style>
  <w:style w:type="paragraph" w:customStyle="1" w:styleId="6620CD7E46304E9F9DC99D1997DC82E7">
    <w:name w:val="6620CD7E46304E9F9DC99D1997DC82E7"/>
    <w:rsid w:val="00356889"/>
  </w:style>
  <w:style w:type="paragraph" w:customStyle="1" w:styleId="1A239422E1C54F3AAA2A5E2A04D85174">
    <w:name w:val="1A239422E1C54F3AAA2A5E2A04D85174"/>
    <w:rsid w:val="00356889"/>
  </w:style>
  <w:style w:type="paragraph" w:customStyle="1" w:styleId="3BBEC978EAF7426B944B78725C12668C">
    <w:name w:val="3BBEC978EAF7426B944B78725C12668C"/>
    <w:rsid w:val="00356889"/>
  </w:style>
  <w:style w:type="paragraph" w:customStyle="1" w:styleId="50B0DDB306D94A859BFF9BAA10AD66B3">
    <w:name w:val="50B0DDB306D94A859BFF9BAA10AD66B3"/>
    <w:rsid w:val="00356889"/>
  </w:style>
  <w:style w:type="paragraph" w:customStyle="1" w:styleId="79A83E7F06D44533AAA8EB8C0C47B51C">
    <w:name w:val="79A83E7F06D44533AAA8EB8C0C47B51C"/>
    <w:rsid w:val="00356889"/>
  </w:style>
  <w:style w:type="paragraph" w:customStyle="1" w:styleId="30B2915B1DB04D6AAE4EA1F703178A1B">
    <w:name w:val="30B2915B1DB04D6AAE4EA1F703178A1B"/>
    <w:rsid w:val="00356889"/>
  </w:style>
  <w:style w:type="paragraph" w:customStyle="1" w:styleId="438456DFACE341BAB384CE3C18FDF577">
    <w:name w:val="438456DFACE341BAB384CE3C18FDF577"/>
    <w:rsid w:val="00356889"/>
  </w:style>
  <w:style w:type="paragraph" w:customStyle="1" w:styleId="F0FB2D8DF3424A83B0F69D8680BB5BB4">
    <w:name w:val="F0FB2D8DF3424A83B0F69D8680BB5BB4"/>
    <w:rsid w:val="00356889"/>
  </w:style>
  <w:style w:type="paragraph" w:customStyle="1" w:styleId="0521F019B0B5457C9089957A2D94E18A">
    <w:name w:val="0521F019B0B5457C9089957A2D94E18A"/>
    <w:rsid w:val="00356889"/>
  </w:style>
  <w:style w:type="paragraph" w:customStyle="1" w:styleId="4A30ACEEEE51488B9AE9CE79C86D71C3">
    <w:name w:val="4A30ACEEEE51488B9AE9CE79C86D71C3"/>
    <w:rsid w:val="00356889"/>
  </w:style>
  <w:style w:type="paragraph" w:customStyle="1" w:styleId="C616602400114AB39D9E47185D135A6D">
    <w:name w:val="C616602400114AB39D9E47185D135A6D"/>
    <w:rsid w:val="00356889"/>
  </w:style>
  <w:style w:type="paragraph" w:customStyle="1" w:styleId="C15EE8F2FD974B61A7FF5EB9CF7BC010">
    <w:name w:val="C15EE8F2FD974B61A7FF5EB9CF7BC010"/>
    <w:rsid w:val="00356889"/>
  </w:style>
  <w:style w:type="paragraph" w:customStyle="1" w:styleId="93C2E4799D79475AB4818F508C88D5C2">
    <w:name w:val="93C2E4799D79475AB4818F508C88D5C2"/>
    <w:rsid w:val="00356889"/>
  </w:style>
  <w:style w:type="paragraph" w:customStyle="1" w:styleId="F51B37463F7D41D6AA41023894D044D1">
    <w:name w:val="F51B37463F7D41D6AA41023894D044D1"/>
    <w:rsid w:val="00356889"/>
  </w:style>
  <w:style w:type="paragraph" w:customStyle="1" w:styleId="FA4E6EF51D074C1781FA246BC0532043">
    <w:name w:val="FA4E6EF51D074C1781FA246BC0532043"/>
    <w:rsid w:val="00356889"/>
  </w:style>
  <w:style w:type="paragraph" w:customStyle="1" w:styleId="EB9943C91853408494B57D65257038DA">
    <w:name w:val="EB9943C91853408494B57D65257038DA"/>
    <w:rsid w:val="00356889"/>
  </w:style>
  <w:style w:type="paragraph" w:customStyle="1" w:styleId="238B50DFAFB143AD9DB0FFEBE33987A2">
    <w:name w:val="238B50DFAFB143AD9DB0FFEBE33987A2"/>
    <w:rsid w:val="00356889"/>
  </w:style>
  <w:style w:type="paragraph" w:customStyle="1" w:styleId="0C932191EE7D4E22B4E1DAFEAFA66264">
    <w:name w:val="0C932191EE7D4E22B4E1DAFEAFA66264"/>
    <w:rsid w:val="00356889"/>
  </w:style>
  <w:style w:type="paragraph" w:customStyle="1" w:styleId="5B12627DF79341A7B2E3A1DBE2B6BDE0">
    <w:name w:val="5B12627DF79341A7B2E3A1DBE2B6BDE0"/>
    <w:rsid w:val="00356889"/>
  </w:style>
  <w:style w:type="paragraph" w:customStyle="1" w:styleId="5CE0B3A0ECF14660ABED9C2C80BAAC7E">
    <w:name w:val="5CE0B3A0ECF14660ABED9C2C80BAAC7E"/>
    <w:rsid w:val="00356889"/>
  </w:style>
  <w:style w:type="paragraph" w:customStyle="1" w:styleId="C9C0AE832D0649F2BE6D5ED70AF555B7">
    <w:name w:val="C9C0AE832D0649F2BE6D5ED70AF555B7"/>
    <w:rsid w:val="00356889"/>
  </w:style>
  <w:style w:type="paragraph" w:customStyle="1" w:styleId="5F07B2B6340343EAA143F756DC44BF32">
    <w:name w:val="5F07B2B6340343EAA143F756DC44BF32"/>
    <w:rsid w:val="00356889"/>
  </w:style>
  <w:style w:type="paragraph" w:customStyle="1" w:styleId="AC97BA8AE7AD4E5EA5EF0925B306B3DF">
    <w:name w:val="AC97BA8AE7AD4E5EA5EF0925B306B3DF"/>
    <w:rsid w:val="00356889"/>
  </w:style>
  <w:style w:type="paragraph" w:customStyle="1" w:styleId="627387ADCE154D41B659A516C5173E08">
    <w:name w:val="627387ADCE154D41B659A516C5173E08"/>
    <w:rsid w:val="00356889"/>
  </w:style>
  <w:style w:type="paragraph" w:customStyle="1" w:styleId="1C543428FFE041D290AC8C8A877A8E3F">
    <w:name w:val="1C543428FFE041D290AC8C8A877A8E3F"/>
    <w:rsid w:val="00356889"/>
  </w:style>
  <w:style w:type="paragraph" w:customStyle="1" w:styleId="DC492D11408848749129ACCCF7923F14">
    <w:name w:val="DC492D11408848749129ACCCF7923F14"/>
    <w:rsid w:val="00356889"/>
  </w:style>
  <w:style w:type="paragraph" w:customStyle="1" w:styleId="5C64B9B09CAF427F9C7302C07714B104">
    <w:name w:val="5C64B9B09CAF427F9C7302C07714B104"/>
    <w:rsid w:val="00356889"/>
  </w:style>
  <w:style w:type="paragraph" w:customStyle="1" w:styleId="AD27052089F442269031987F393D50EF">
    <w:name w:val="AD27052089F442269031987F393D50EF"/>
    <w:rsid w:val="00356889"/>
  </w:style>
  <w:style w:type="paragraph" w:customStyle="1" w:styleId="B63EA0E380D3496AA10C88EAD7559904">
    <w:name w:val="B63EA0E380D3496AA10C88EAD7559904"/>
    <w:rsid w:val="00356889"/>
  </w:style>
  <w:style w:type="paragraph" w:customStyle="1" w:styleId="7E46E5B2C0B24A778582EF0D0DD7632A">
    <w:name w:val="7E46E5B2C0B24A778582EF0D0DD7632A"/>
    <w:rsid w:val="00356889"/>
  </w:style>
  <w:style w:type="paragraph" w:customStyle="1" w:styleId="F721AFAE0F814A4F974BF5E45B51CA59">
    <w:name w:val="F721AFAE0F814A4F974BF5E45B51CA59"/>
    <w:rsid w:val="00356889"/>
  </w:style>
  <w:style w:type="paragraph" w:customStyle="1" w:styleId="C70A38CCFCA8461EB3EAE3ADE3DA2A3D">
    <w:name w:val="C70A38CCFCA8461EB3EAE3ADE3DA2A3D"/>
    <w:rsid w:val="00356889"/>
  </w:style>
  <w:style w:type="paragraph" w:customStyle="1" w:styleId="1693B213485D4767AB4C7EB8C22B08D3">
    <w:name w:val="1693B213485D4767AB4C7EB8C22B08D3"/>
    <w:rsid w:val="00356889"/>
  </w:style>
  <w:style w:type="paragraph" w:customStyle="1" w:styleId="8513DB22D539438F99F24153672CB7CF">
    <w:name w:val="8513DB22D539438F99F24153672CB7CF"/>
    <w:rsid w:val="00356889"/>
  </w:style>
  <w:style w:type="paragraph" w:customStyle="1" w:styleId="698DE1597A334CD9875AEE60501FD628">
    <w:name w:val="698DE1597A334CD9875AEE60501FD628"/>
    <w:rsid w:val="00356889"/>
  </w:style>
  <w:style w:type="paragraph" w:customStyle="1" w:styleId="F011A5EA74544F999C1B5E5DB7A2C4C5">
    <w:name w:val="F011A5EA74544F999C1B5E5DB7A2C4C5"/>
    <w:rsid w:val="00356889"/>
  </w:style>
  <w:style w:type="paragraph" w:customStyle="1" w:styleId="4C35D2F9128E43C58860A11106447F06">
    <w:name w:val="4C35D2F9128E43C58860A11106447F06"/>
    <w:rsid w:val="00356889"/>
  </w:style>
  <w:style w:type="paragraph" w:customStyle="1" w:styleId="29B7969E4B4A4DBAA768FDE383816CF8">
    <w:name w:val="29B7969E4B4A4DBAA768FDE383816CF8"/>
    <w:rsid w:val="00356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Gemille ford</dc:creator>
  <cp:keywords/>
  <dc:description/>
  <cp:lastModifiedBy>rkstar nerd</cp:lastModifiedBy>
  <cp:revision>1</cp:revision>
  <dcterms:created xsi:type="dcterms:W3CDTF">2015-04-19T13:16:00Z</dcterms:created>
  <dcterms:modified xsi:type="dcterms:W3CDTF">2015-04-19T14:52:00Z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